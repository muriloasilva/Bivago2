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43EE" w14:textId="77777777" w:rsidR="00595008" w:rsidRDefault="000E0C3A" w:rsidP="000E0C3A">
      <w:pPr>
        <w:pStyle w:val="Ttulo"/>
        <w:rPr>
          <w:lang w:val="pt-BR"/>
        </w:rPr>
      </w:pPr>
      <w:r>
        <w:rPr>
          <w:lang w:val="pt-BR"/>
        </w:rPr>
        <w:t>Planejamento do projeto</w:t>
      </w:r>
    </w:p>
    <w:p w14:paraId="4513E4BE" w14:textId="77777777" w:rsidR="000E0C3A" w:rsidRPr="00C50515" w:rsidRDefault="000E0C3A" w:rsidP="000E0C3A">
      <w:pPr>
        <w:pStyle w:val="Ttulo"/>
        <w:rPr>
          <w:lang w:val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Tabela de anotações da apresentação"/>
      </w:tblPr>
      <w:tblGrid>
        <w:gridCol w:w="2195"/>
        <w:gridCol w:w="6821"/>
      </w:tblGrid>
      <w:tr w:rsidR="00595008" w:rsidRPr="00C50515" w14:paraId="2EEB25A7" w14:textId="77777777" w:rsidTr="00F812D0">
        <w:tc>
          <w:tcPr>
            <w:tcW w:w="2245" w:type="dxa"/>
          </w:tcPr>
          <w:p w14:paraId="273B1A5A" w14:textId="77777777" w:rsidR="00595008" w:rsidRPr="00C50515" w:rsidRDefault="000E0C3A" w:rsidP="00F812D0">
            <w:pPr>
              <w:pStyle w:val="Ttulo1"/>
              <w:rPr>
                <w:rFonts w:eastAsiaTheme="minorHAnsi" w:cstheme="minorBidi"/>
                <w:sz w:val="28"/>
                <w:szCs w:val="28"/>
                <w:lang w:val="pt-BR"/>
              </w:rPr>
            </w:pPr>
            <w:r>
              <w:rPr>
                <w:lang w:val="pt-BR"/>
              </w:rPr>
              <w:t>Grupo:</w:t>
            </w:r>
          </w:p>
        </w:tc>
        <w:tc>
          <w:tcPr>
            <w:tcW w:w="7105" w:type="dxa"/>
          </w:tcPr>
          <w:p w14:paraId="216EB38E" w14:textId="4114125B" w:rsidR="00595008" w:rsidRPr="00C50515" w:rsidRDefault="00EC617E" w:rsidP="00F812D0">
            <w:pPr>
              <w:rPr>
                <w:lang w:val="pt-BR"/>
              </w:rPr>
            </w:pPr>
            <w:r>
              <w:rPr>
                <w:lang w:val="pt-BR"/>
              </w:rPr>
              <w:t xml:space="preserve">Valter Zanardo, Vitor Bellini, </w:t>
            </w:r>
            <w:proofErr w:type="spellStart"/>
            <w:r>
              <w:rPr>
                <w:lang w:val="pt-BR"/>
              </w:rPr>
              <w:t>Kerolynn</w:t>
            </w:r>
            <w:proofErr w:type="spellEnd"/>
            <w:r>
              <w:rPr>
                <w:lang w:val="pt-BR"/>
              </w:rPr>
              <w:t xml:space="preserve"> Sabatini e Vinícius Alvarenga</w:t>
            </w:r>
          </w:p>
        </w:tc>
      </w:tr>
      <w:tr w:rsidR="00595008" w:rsidRPr="00C50515" w14:paraId="6C299639" w14:textId="77777777" w:rsidTr="00F812D0">
        <w:tc>
          <w:tcPr>
            <w:tcW w:w="2245" w:type="dxa"/>
          </w:tcPr>
          <w:p w14:paraId="0E10540F" w14:textId="77777777" w:rsidR="006C3412" w:rsidRPr="00C50515" w:rsidRDefault="000E0C3A" w:rsidP="00F812D0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Scrum Master:</w:t>
            </w:r>
          </w:p>
        </w:tc>
        <w:tc>
          <w:tcPr>
            <w:tcW w:w="7105" w:type="dxa"/>
          </w:tcPr>
          <w:p w14:paraId="23757581" w14:textId="77777777" w:rsidR="00595008" w:rsidRPr="00C50515" w:rsidRDefault="00977B33" w:rsidP="00F812D0">
            <w:pPr>
              <w:rPr>
                <w:lang w:val="pt-BR"/>
              </w:rPr>
            </w:pPr>
            <w:r>
              <w:rPr>
                <w:lang w:val="pt-BR"/>
              </w:rPr>
              <w:t>Murilo Silva</w:t>
            </w:r>
          </w:p>
        </w:tc>
      </w:tr>
      <w:tr w:rsidR="00595008" w:rsidRPr="00C50515" w14:paraId="644984EA" w14:textId="77777777" w:rsidTr="00F812D0">
        <w:tc>
          <w:tcPr>
            <w:tcW w:w="2245" w:type="dxa"/>
          </w:tcPr>
          <w:p w14:paraId="12750A09" w14:textId="77777777" w:rsidR="00757863" w:rsidRPr="00C50515" w:rsidRDefault="000E0C3A" w:rsidP="000E0C3A">
            <w:pPr>
              <w:pStyle w:val="Ttulo1"/>
              <w:rPr>
                <w:lang w:val="pt-BR"/>
              </w:rPr>
            </w:pPr>
            <w:r w:rsidRPr="000E0C3A">
              <w:rPr>
                <w:lang w:val="pt-BR"/>
              </w:rPr>
              <w:t>Tema</w:t>
            </w:r>
            <w:r>
              <w:rPr>
                <w:lang w:val="pt-BR"/>
              </w:rPr>
              <w:t>:</w:t>
            </w:r>
          </w:p>
        </w:tc>
        <w:tc>
          <w:tcPr>
            <w:tcW w:w="7105" w:type="dxa"/>
          </w:tcPr>
          <w:p w14:paraId="2F0EC287" w14:textId="77777777" w:rsidR="00595008" w:rsidRPr="00C50515" w:rsidRDefault="00977B33" w:rsidP="00F812D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Bivago</w:t>
            </w:r>
            <w:proofErr w:type="spellEnd"/>
          </w:p>
        </w:tc>
      </w:tr>
      <w:tr w:rsidR="00595008" w:rsidRPr="00C50515" w14:paraId="68DDEB0B" w14:textId="77777777" w:rsidTr="00F812D0">
        <w:tc>
          <w:tcPr>
            <w:tcW w:w="2245" w:type="dxa"/>
          </w:tcPr>
          <w:p w14:paraId="737CF6F9" w14:textId="77777777" w:rsidR="00757863" w:rsidRPr="00C50515" w:rsidRDefault="000E0C3A" w:rsidP="000E0C3A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Objetivo:</w:t>
            </w:r>
          </w:p>
        </w:tc>
        <w:tc>
          <w:tcPr>
            <w:tcW w:w="7105" w:type="dxa"/>
          </w:tcPr>
          <w:p w14:paraId="1C1B92DD" w14:textId="48DDCF98" w:rsidR="00595008" w:rsidRPr="00C50515" w:rsidRDefault="00977B33" w:rsidP="00F812D0">
            <w:pPr>
              <w:rPr>
                <w:lang w:val="pt-BR"/>
              </w:rPr>
            </w:pPr>
            <w:r>
              <w:rPr>
                <w:lang w:val="pt-BR"/>
              </w:rPr>
              <w:t xml:space="preserve">Entregar o </w:t>
            </w:r>
            <w:r w:rsidR="00EC617E">
              <w:rPr>
                <w:lang w:val="pt-BR"/>
              </w:rPr>
              <w:t>projeto concluído: Front utilizando React.js, Back utilizando Node.js + Express e usar o SQL como banco de dados</w:t>
            </w:r>
          </w:p>
        </w:tc>
      </w:tr>
    </w:tbl>
    <w:p w14:paraId="248EFF22" w14:textId="77777777" w:rsidR="00595008" w:rsidRDefault="00595008">
      <w:pPr>
        <w:rPr>
          <w:rFonts w:ascii="Segoe UI" w:hAnsi="Segoe UI" w:cs="Segoe UI"/>
          <w:lang w:val="pt-BR"/>
        </w:rPr>
      </w:pPr>
    </w:p>
    <w:p w14:paraId="1CDE71AD" w14:textId="77777777" w:rsidR="000E0C3A" w:rsidRPr="000E0C3A" w:rsidRDefault="000E0C3A">
      <w:pPr>
        <w:rPr>
          <w:rFonts w:ascii="Segoe UI" w:hAnsi="Segoe UI" w:cs="Segoe UI"/>
          <w:b/>
          <w:lang w:val="pt-BR"/>
        </w:rPr>
      </w:pPr>
      <w:r w:rsidRPr="000E0C3A">
        <w:rPr>
          <w:rFonts w:ascii="Segoe UI" w:hAnsi="Segoe UI" w:cs="Segoe UI"/>
          <w:b/>
          <w:lang w:val="pt-BR"/>
        </w:rPr>
        <w:t>Cronograma</w:t>
      </w:r>
    </w:p>
    <w:tbl>
      <w:tblPr>
        <w:tblW w:w="90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397"/>
        <w:gridCol w:w="1265"/>
        <w:gridCol w:w="1658"/>
      </w:tblGrid>
      <w:tr w:rsidR="000E0C3A" w:rsidRPr="000E0C3A" w14:paraId="57F7ED88" w14:textId="77777777" w:rsidTr="002F533B">
        <w:trPr>
          <w:trHeight w:val="94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BC7C7" w14:textId="77777777"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>Sprint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BCD2B" w14:textId="77777777"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</w:pPr>
            <w:r w:rsidRPr="000E0C3A"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ED71" w14:textId="77777777"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</w:pPr>
            <w:r w:rsidRPr="000E0C3A"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>Membro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0DF2" w14:textId="77777777"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</w:pPr>
            <w:r w:rsidRPr="000E0C3A"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 xml:space="preserve">Entrega </w:t>
            </w:r>
            <w:r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>Prevista</w:t>
            </w:r>
          </w:p>
        </w:tc>
      </w:tr>
      <w:tr w:rsidR="000E0C3A" w:rsidRPr="000E0C3A" w14:paraId="4120F53D" w14:textId="77777777" w:rsidTr="002F533B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D605478" w14:textId="77777777" w:rsidR="000E0C3A" w:rsidRPr="000E0C3A" w:rsidRDefault="0044523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DER</w:t>
            </w: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br/>
              <w:t>Script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395662B" w14:textId="77777777" w:rsidR="000E0C3A" w:rsidRPr="000E0C3A" w:rsidRDefault="0044523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Criar baseado no tema o DER e o Sprint do banco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57D7303" w14:textId="2FEBBD67" w:rsidR="000E0C3A" w:rsidRPr="000E0C3A" w:rsidRDefault="00EC617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Murilo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8B20970" w14:textId="77777777" w:rsidR="000E0C3A" w:rsidRPr="000E0C3A" w:rsidRDefault="001C6BF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21/08</w:t>
            </w:r>
          </w:p>
        </w:tc>
      </w:tr>
      <w:tr w:rsidR="000E0C3A" w:rsidRPr="000E0C3A" w14:paraId="0B661A97" w14:textId="77777777" w:rsidTr="002F533B">
        <w:trPr>
          <w:trHeight w:val="72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D000D" w14:textId="77777777" w:rsidR="000E0C3A" w:rsidRPr="000E0C3A" w:rsidRDefault="0044523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Utils</w:t>
            </w:r>
            <w:proofErr w:type="spellEnd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br/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Assets</w:t>
            </w:r>
            <w:proofErr w:type="spellEnd"/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B2DC" w14:textId="77777777" w:rsidR="000E0C3A" w:rsidRDefault="0044523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Criar base do projeto</w:t>
            </w: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br/>
              <w:t>Paleta de cores</w:t>
            </w:r>
          </w:p>
          <w:p w14:paraId="54858E58" w14:textId="77777777" w:rsidR="0044523E" w:rsidRPr="000E0C3A" w:rsidRDefault="0044523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Limpar Vite</w:t>
            </w: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br/>
              <w:t>Organização de pastas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9984" w14:textId="3A1D3A77" w:rsidR="000E0C3A" w:rsidRPr="000E0C3A" w:rsidRDefault="00EC617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Kerolynn</w:t>
            </w:r>
            <w:proofErr w:type="spell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24BC" w14:textId="77777777" w:rsidR="000E0C3A" w:rsidRPr="000E0C3A" w:rsidRDefault="001C6BF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21/08</w:t>
            </w:r>
          </w:p>
        </w:tc>
      </w:tr>
      <w:tr w:rsidR="000E0C3A" w:rsidRPr="000E0C3A" w14:paraId="3F492C96" w14:textId="77777777" w:rsidTr="002F533B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716C19C" w14:textId="77777777" w:rsidR="000E0C3A" w:rsidRPr="000E0C3A" w:rsidRDefault="0044523E" w:rsidP="001C6BF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Mockup</w:t>
            </w:r>
            <w:proofErr w:type="spellEnd"/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F0E64B2" w14:textId="77777777" w:rsidR="000E0C3A" w:rsidRPr="000E0C3A" w:rsidRDefault="0044523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Criar 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mockup</w:t>
            </w:r>
            <w:proofErr w:type="spellEnd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 e 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wireframe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639F781" w14:textId="6262D880" w:rsidR="000E0C3A" w:rsidRPr="000E0C3A" w:rsidRDefault="00EC617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Valter e Vinicius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8D8C6A3" w14:textId="77777777" w:rsidR="000E0C3A" w:rsidRPr="000E0C3A" w:rsidRDefault="001C6BF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21/08</w:t>
            </w:r>
          </w:p>
        </w:tc>
      </w:tr>
      <w:tr w:rsidR="000E0C3A" w:rsidRPr="000E0C3A" w14:paraId="5F78D289" w14:textId="77777777" w:rsidTr="002F533B">
        <w:trPr>
          <w:trHeight w:val="72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05A5E" w14:textId="77777777" w:rsidR="000E0C3A" w:rsidRPr="000E0C3A" w:rsidRDefault="0044523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Base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CD39" w14:textId="77777777" w:rsidR="000E0C3A" w:rsidRPr="000E0C3A" w:rsidRDefault="001C6BF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Criação do servidor para conectar o banco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CDF6" w14:textId="3488211A" w:rsidR="000E0C3A" w:rsidRPr="000E0C3A" w:rsidRDefault="00EC617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Vitor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2306E" w14:textId="77777777" w:rsidR="000E0C3A" w:rsidRPr="000E0C3A" w:rsidRDefault="001C6BF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21/08</w:t>
            </w:r>
          </w:p>
        </w:tc>
      </w:tr>
      <w:tr w:rsidR="000E0C3A" w:rsidRPr="000E0C3A" w14:paraId="03AC0DE4" w14:textId="77777777" w:rsidTr="002F533B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931C529" w14:textId="2A3647D5" w:rsidR="000E0C3A" w:rsidRPr="000E0C3A" w:rsidRDefault="004B508E" w:rsidP="004B508E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Criar o </w:t>
            </w:r>
            <w:r w:rsidR="002F533B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“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create</w:t>
            </w:r>
            <w:proofErr w:type="spellEnd"/>
            <w:r w:rsidR="002F533B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”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565853E" w14:textId="1B2BF9DF" w:rsidR="000E0C3A" w:rsidRPr="000E0C3A" w:rsidRDefault="004B508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Programar o “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create</w:t>
            </w:r>
            <w:proofErr w:type="spellEnd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” do CRUD do site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2B58313" w14:textId="59D1D2D0" w:rsidR="000E0C3A" w:rsidRPr="000E0C3A" w:rsidRDefault="00EC617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Murilo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8724ACA" w14:textId="51E98E65" w:rsidR="000E0C3A" w:rsidRPr="000E0C3A" w:rsidRDefault="004B508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28/08</w:t>
            </w:r>
          </w:p>
        </w:tc>
      </w:tr>
      <w:tr w:rsidR="000E0C3A" w:rsidRPr="000E0C3A" w14:paraId="0A4BF1BF" w14:textId="77777777" w:rsidTr="002F533B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8385" w14:textId="5F9ED576" w:rsidR="000E0C3A" w:rsidRPr="000E0C3A" w:rsidRDefault="002F533B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Criar o “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read</w:t>
            </w:r>
            <w:proofErr w:type="spellEnd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”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B7F27" w14:textId="7FBC1949" w:rsidR="000E0C3A" w:rsidRPr="000E0C3A" w:rsidRDefault="002F533B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Programar o “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read</w:t>
            </w:r>
            <w:proofErr w:type="spellEnd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” do CRUD do site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9BC22" w14:textId="1510B1DC" w:rsidR="000E0C3A" w:rsidRPr="000E0C3A" w:rsidRDefault="00EC617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Kerolynn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32A55" w14:textId="3B76A286" w:rsidR="000E0C3A" w:rsidRPr="000E0C3A" w:rsidRDefault="002F533B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28/08</w:t>
            </w:r>
          </w:p>
        </w:tc>
      </w:tr>
      <w:tr w:rsidR="002F533B" w:rsidRPr="000E0C3A" w14:paraId="36335887" w14:textId="77777777" w:rsidTr="008A41AA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5197F851" w14:textId="1FDF0BB4" w:rsidR="002F533B" w:rsidRPr="000E0C3A" w:rsidRDefault="002F533B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Criar o “update”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4E1E0A66" w14:textId="0E5181C7" w:rsidR="002F533B" w:rsidRPr="000E0C3A" w:rsidRDefault="002F533B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Programar o “update” do CRUD do site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7181D620" w14:textId="534E2BB4" w:rsidR="002F533B" w:rsidRPr="000E0C3A" w:rsidRDefault="00EC617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Vitor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1D00791F" w14:textId="10D2CC08" w:rsidR="002F533B" w:rsidRPr="000E0C3A" w:rsidRDefault="00A863E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28</w:t>
            </w:r>
            <w:r w:rsidR="002F533B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/0</w:t>
            </w: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8</w:t>
            </w:r>
          </w:p>
        </w:tc>
      </w:tr>
      <w:tr w:rsidR="002F533B" w:rsidRPr="000E0C3A" w14:paraId="5AFB876F" w14:textId="77777777" w:rsidTr="002F533B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F71F2" w14:textId="19467BF2" w:rsidR="002F533B" w:rsidRPr="000E0C3A" w:rsidRDefault="002F533B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Criar o “delete”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0690" w14:textId="1E5CB0E2" w:rsidR="002F533B" w:rsidRPr="000E0C3A" w:rsidRDefault="002F533B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Programar o “delete” do CRUD do site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F9E40" w14:textId="2DA69E01" w:rsidR="002F533B" w:rsidRPr="000E0C3A" w:rsidRDefault="00EC617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Vinicius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6D237" w14:textId="10EAE048" w:rsidR="002F533B" w:rsidRPr="000E0C3A" w:rsidRDefault="00A863E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28/08</w:t>
            </w:r>
          </w:p>
        </w:tc>
      </w:tr>
      <w:tr w:rsidR="002F533B" w:rsidRPr="000E0C3A" w14:paraId="669EBFE3" w14:textId="77777777" w:rsidTr="008A41AA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2018888D" w14:textId="1648B930" w:rsidR="002F533B" w:rsidRDefault="00226D95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lastRenderedPageBreak/>
              <w:t>Auxilio e teste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683B4756" w14:textId="51C6B4EA" w:rsidR="002F533B" w:rsidRDefault="00226D95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Auxiliar os outros membros e checar o CRUD final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452C9E56" w14:textId="382D4B54" w:rsidR="002F533B" w:rsidRPr="000E0C3A" w:rsidRDefault="00EC617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Valter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5BC318E4" w14:textId="11909874" w:rsidR="002F533B" w:rsidRDefault="00226D95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28/08</w:t>
            </w:r>
          </w:p>
        </w:tc>
      </w:tr>
      <w:tr w:rsidR="00226D95" w:rsidRPr="000E0C3A" w14:paraId="23B342BA" w14:textId="77777777" w:rsidTr="002F533B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84A61" w14:textId="57419A72" w:rsidR="00226D95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Login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A386B" w14:textId="68921DD6" w:rsidR="00226D95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Montar a página de login do site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17CC" w14:textId="6C03FC53" w:rsidR="00226D95" w:rsidRDefault="00EC617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Vitor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A60E" w14:textId="2E420BF2" w:rsidR="00226D95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04/09</w:t>
            </w:r>
          </w:p>
        </w:tc>
      </w:tr>
      <w:tr w:rsidR="00226D95" w:rsidRPr="000E0C3A" w14:paraId="1D42F9EE" w14:textId="77777777" w:rsidTr="008A41AA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25A9622C" w14:textId="08814114" w:rsidR="00226D95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Cadastro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6E280A19" w14:textId="0F9C2C85" w:rsidR="00226D95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Montar a página de cadastro do site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1118524D" w14:textId="35600A25" w:rsidR="00226D95" w:rsidRDefault="00EC617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Kerolynn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6D1A1921" w14:textId="7C3BE12D" w:rsidR="00226D95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04/09</w:t>
            </w:r>
          </w:p>
        </w:tc>
      </w:tr>
      <w:tr w:rsidR="00396C07" w:rsidRPr="000E0C3A" w14:paraId="5783736A" w14:textId="77777777" w:rsidTr="002F533B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7AA3C" w14:textId="52AB7CE1" w:rsidR="00396C07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Home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AA553" w14:textId="7D275A3C" w:rsidR="00396C07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Montar a página home do site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53FB6" w14:textId="50E5EEDF" w:rsidR="00396C07" w:rsidRDefault="00EC617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Murilo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A0BCC" w14:textId="179B1B1E" w:rsidR="00396C07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11/09</w:t>
            </w:r>
          </w:p>
        </w:tc>
      </w:tr>
      <w:tr w:rsidR="00396C07" w:rsidRPr="000E0C3A" w14:paraId="31CC6741" w14:textId="77777777" w:rsidTr="008A41AA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3DDDF466" w14:textId="58B84E20" w:rsidR="00396C07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Viagens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06F5BB82" w14:textId="1B4987E1" w:rsidR="00396C07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Montar a página de viagens do site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1C272486" w14:textId="68708EAD" w:rsidR="00396C07" w:rsidRDefault="00EC617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Vinicius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24B0E84C" w14:textId="5A588BD0" w:rsidR="00396C07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11/09</w:t>
            </w:r>
          </w:p>
        </w:tc>
      </w:tr>
      <w:tr w:rsidR="00396C07" w:rsidRPr="000E0C3A" w14:paraId="45AB9A83" w14:textId="77777777" w:rsidTr="002F533B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1F4C6" w14:textId="6D9927EA" w:rsidR="00396C07" w:rsidRDefault="006A4C53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Ajustes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2619" w14:textId="64371D3D" w:rsidR="00396C07" w:rsidRDefault="006A4C53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Verificar o site e realizar os ajustes 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nescessários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A6293" w14:textId="4BF9F037" w:rsidR="00396C07" w:rsidRDefault="00A5636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Valter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484E9" w14:textId="20C13F87" w:rsidR="00396C07" w:rsidRDefault="006A4C53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18/09</w:t>
            </w:r>
          </w:p>
        </w:tc>
      </w:tr>
      <w:tr w:rsidR="00396C07" w:rsidRPr="000E0C3A" w14:paraId="07658B10" w14:textId="77777777" w:rsidTr="008A41AA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3950453A" w14:textId="77777777" w:rsidR="00396C07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577C8E92" w14:textId="670E6C85" w:rsidR="00396C07" w:rsidRDefault="008A41A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Não definido...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60766256" w14:textId="77777777" w:rsidR="00396C07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38A75B47" w14:textId="7D394B7A" w:rsidR="00396C07" w:rsidRDefault="008A41A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25/09</w:t>
            </w:r>
          </w:p>
        </w:tc>
      </w:tr>
      <w:tr w:rsidR="006A4C53" w:rsidRPr="000E0C3A" w14:paraId="239008BA" w14:textId="77777777" w:rsidTr="002F533B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357E5" w14:textId="77777777" w:rsidR="006A4C53" w:rsidRDefault="006A4C53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FBFBC" w14:textId="48AACB03" w:rsidR="006A4C53" w:rsidRDefault="008A41A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Não definido...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B7D71" w14:textId="77777777" w:rsidR="006A4C53" w:rsidRDefault="006A4C53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83258" w14:textId="0BDFAEED" w:rsidR="006A4C53" w:rsidRDefault="008A41A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02/10</w:t>
            </w:r>
          </w:p>
        </w:tc>
      </w:tr>
    </w:tbl>
    <w:p w14:paraId="1E85F153" w14:textId="77777777" w:rsidR="000E0C3A" w:rsidRPr="00C50515" w:rsidRDefault="000E0C3A">
      <w:pPr>
        <w:rPr>
          <w:rFonts w:ascii="Segoe UI" w:hAnsi="Segoe UI" w:cs="Segoe UI"/>
          <w:lang w:val="pt-BR"/>
        </w:rPr>
      </w:pPr>
    </w:p>
    <w:sectPr w:rsidR="000E0C3A" w:rsidRPr="00C50515" w:rsidSect="00C50515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DB7F5" w14:textId="77777777" w:rsidR="005A749B" w:rsidRDefault="005A749B" w:rsidP="00E32EEA">
      <w:pPr>
        <w:spacing w:after="0" w:line="240" w:lineRule="auto"/>
      </w:pPr>
      <w:r>
        <w:separator/>
      </w:r>
    </w:p>
  </w:endnote>
  <w:endnote w:type="continuationSeparator" w:id="0">
    <w:p w14:paraId="623BC13F" w14:textId="77777777" w:rsidR="005A749B" w:rsidRDefault="005A749B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7D245" w14:textId="77777777" w:rsidR="005A749B" w:rsidRDefault="005A749B" w:rsidP="00E32EEA">
      <w:pPr>
        <w:spacing w:after="0" w:line="240" w:lineRule="auto"/>
      </w:pPr>
      <w:r>
        <w:separator/>
      </w:r>
    </w:p>
  </w:footnote>
  <w:footnote w:type="continuationSeparator" w:id="0">
    <w:p w14:paraId="141402DB" w14:textId="77777777" w:rsidR="005A749B" w:rsidRDefault="005A749B" w:rsidP="00E32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3A"/>
    <w:rsid w:val="00002828"/>
    <w:rsid w:val="000213FB"/>
    <w:rsid w:val="000E0C3A"/>
    <w:rsid w:val="00131A00"/>
    <w:rsid w:val="001C6BFA"/>
    <w:rsid w:val="00226D95"/>
    <w:rsid w:val="00291026"/>
    <w:rsid w:val="002F533B"/>
    <w:rsid w:val="00396C07"/>
    <w:rsid w:val="00397814"/>
    <w:rsid w:val="003C06EB"/>
    <w:rsid w:val="0044523E"/>
    <w:rsid w:val="004B508E"/>
    <w:rsid w:val="00595008"/>
    <w:rsid w:val="005A749B"/>
    <w:rsid w:val="006A4C53"/>
    <w:rsid w:val="006C3412"/>
    <w:rsid w:val="00757863"/>
    <w:rsid w:val="007E1A33"/>
    <w:rsid w:val="00886B5E"/>
    <w:rsid w:val="008A41AA"/>
    <w:rsid w:val="008D1197"/>
    <w:rsid w:val="00977B33"/>
    <w:rsid w:val="009A4857"/>
    <w:rsid w:val="009E73A7"/>
    <w:rsid w:val="009F6BA9"/>
    <w:rsid w:val="00A15C29"/>
    <w:rsid w:val="00A46AE5"/>
    <w:rsid w:val="00A56368"/>
    <w:rsid w:val="00A66E7A"/>
    <w:rsid w:val="00A863ED"/>
    <w:rsid w:val="00AF16E1"/>
    <w:rsid w:val="00B77A95"/>
    <w:rsid w:val="00C50515"/>
    <w:rsid w:val="00DC587E"/>
    <w:rsid w:val="00E32EEA"/>
    <w:rsid w:val="00EC617E"/>
    <w:rsid w:val="00F812D0"/>
    <w:rsid w:val="00F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7085E"/>
  <w15:chartTrackingRefBased/>
  <w15:docId w15:val="{0F290915-409A-4C07-9FCF-6E31A0A2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Ttulo1">
    <w:name w:val="heading 1"/>
    <w:basedOn w:val="Normal"/>
    <w:link w:val="Ttulo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tulo">
    <w:name w:val="Title"/>
    <w:basedOn w:val="Normal"/>
    <w:link w:val="Ttulo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TextodoEspaoReservado">
    <w:name w:val="Placeholder Text"/>
    <w:basedOn w:val="Fontepargpadro"/>
    <w:uiPriority w:val="99"/>
    <w:semiHidden/>
    <w:rsid w:val="00F812D0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F812D0"/>
    <w:rPr>
      <w:rFonts w:eastAsiaTheme="majorEastAsia" w:cstheme="majorBidi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5-Professor\AppData\Roaming\Microsoft\Templates\Anota&#231;&#245;es%20da%20apresenta&#231;&#227;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9D32BAE7412419F6D6E029EB11EE1" ma:contentTypeVersion="2" ma:contentTypeDescription="Crie um novo documento." ma:contentTypeScope="" ma:versionID="3b9a477b34dbef9579cb3da87595641f">
  <xsd:schema xmlns:xsd="http://www.w3.org/2001/XMLSchema" xmlns:xs="http://www.w3.org/2001/XMLSchema" xmlns:p="http://schemas.microsoft.com/office/2006/metadata/properties" xmlns:ns2="2145c0f7-bc92-4a1b-85cd-65f9de71d631" targetNamespace="http://schemas.microsoft.com/office/2006/metadata/properties" ma:root="true" ma:fieldsID="73685ceba8ce43f1cff44841a7d8d21e" ns2:_="">
    <xsd:import namespace="2145c0f7-bc92-4a1b-85cd-65f9de71d6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5c0f7-bc92-4a1b-85cd-65f9de71d6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56EE06-D8D8-42D6-87ED-060DE7BE3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5c0f7-bc92-4a1b-85cd-65f9de71d6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Anotações da apresentação</Template>
  <TotalTime>1</TotalTime>
  <Pages>2</Pages>
  <Words>206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Lab5-Professor</dc:creator>
  <cp:keywords/>
  <dc:description/>
  <cp:lastModifiedBy>Usuario</cp:lastModifiedBy>
  <cp:revision>2</cp:revision>
  <dcterms:created xsi:type="dcterms:W3CDTF">2022-09-18T23:29:00Z</dcterms:created>
  <dcterms:modified xsi:type="dcterms:W3CDTF">2022-09-18T23:29:00Z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0x0101002A39D32BAE7412419F6D6E029EB11EE1</vt:lpwstr>
  </property>
</Properties>
</file>